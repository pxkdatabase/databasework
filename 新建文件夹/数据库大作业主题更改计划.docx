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数据库大作业主题更改计划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彭小康 许一鑫 杨豫竞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原计划用python和html5制作微博，因mysql数据库连接方面的一些问题遇到一些困难，因此计划可能做出改变：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现已开始着手用制作： “网上银行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项目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图形界面及交互设计用QT creator 设计，因其与数据库的相容性好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数据库采用sqlite，其与qt衔接方便且具有轻量级，操作性强，无服务器的优点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组内已开始分工，这两天赶进度，若原微博项目有所突破则可能继续将其完成，亦可能完成两个项目。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D6855"/>
    <w:rsid w:val="6A2D685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k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2018-06-16T15:07:00Z</dcterms:created>
  <dc:creator>Distined to wander</dc:creator>
  <cp:lastModifiedBy>Distined to wander</cp:lastModifiedBy>
  <dcterms:modified xsi:type="dcterms:W3CDTF">2018-06-16T15:14:41Z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